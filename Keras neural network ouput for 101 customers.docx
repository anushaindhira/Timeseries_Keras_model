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923" w:rsidRDefault="00A80A5E">
      <w:pPr>
        <w:pStyle w:val="Heading1"/>
      </w:pPr>
      <w:r>
        <w:t>Keras neural network ouput for 101 customers</w:t>
      </w:r>
    </w:p>
    <w:p w:rsidR="00B23CBA" w:rsidRPr="00B23CBA" w:rsidRDefault="00B23CBA" w:rsidP="00B23CBA">
      <w:r>
        <w:t>Stateful = true, reLU and return_sequences = False</w:t>
      </w:r>
      <w:bookmarkStart w:id="0" w:name="_GoBack"/>
      <w:bookmarkEnd w:id="0"/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1015193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3478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(3189, 1, 3)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(3189,)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0.0328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0.0347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0.0335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0.0331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0.0341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0.0333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- 19s - loss: 0.0341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0.0338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0.0334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0.0338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0.20 MSE (0.45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0.19 MSE (0.44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422.496340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1069732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 xml:space="preserve"> - 17s - loss: 0.0040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0.0041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0.0037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0.0039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0.01 MSE (0.07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0.26 MSE (0.51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-0.945579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1080321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- 19s - loss: 0.0079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0.0063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0.0063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0.0061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0.0063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0.0058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0.10 MSE (0.31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0.35 MSE (0.59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unscaled test score 27.422489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1119250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0.0021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0.0018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0.00 MSE (0.07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0.23 MSE (0.48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0.614896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1136123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(2920, 1, 3)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(2920,)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0.0083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0.0069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0.0067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- 19s - loss: 0.0067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- 19s - loss: 0.0066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 xml:space="preserve"> - 18s - loss: 0.0064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- 19s - loss: 0.0064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- 19s - loss: 0.0063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0.0060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0.0062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0.06 MSE (0.24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0.15 MSE (0.39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-42.703840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1139640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0.0122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- 19s - loss: 0.0108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0.0100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0.0099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0.0101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0.0095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0.0099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0.0105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0.16 MSE (0.41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0.17 MSE (0.42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2.436391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1140689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- 20s - loss: 0.0055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0.0047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0.0046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0.0044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0.0044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0.0045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0.0039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0.0044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- 19s - loss: 0.0040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0.02 MSE (0.15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0.35 MSE (0.59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-0.067651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1146580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- 20s - loss: 0.0068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- 20s - loss: 0.0059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- 19s - loss: 0.0056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- 19s - loss: 0.0055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0.0054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- 19s - loss: 0.0049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0.0047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0.0048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 xml:space="preserve"> - 19s - loss: 0.0046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0.0045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0.07 MSE (0.27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0.35 MSE (0.60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0.210986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1167669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(2920, 1, 3)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(2920,)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- 19s - loss: 0.0243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0.0226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- 19s - loss: 0.0219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0.0222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- 20s - loss: 0.0216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- 20s - loss: 0.0218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0.0226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0.0221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0.0230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0.0222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0.21 MSE (0.45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0.26 MSE (0.51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19.884405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1172447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0.0055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0.0055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0.0052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0.0051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0.0048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0.0050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0.0049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- 19s - loss: 0.0049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0.0049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0.08 MSE (0.28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0.28 MSE (0.53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0.972820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1186000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11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(2921, 1, 3)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(2921,)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0.0257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0.20 MSE (0.45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0.13 MSE (0.37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56.366556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customer ID 1215523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12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0.0025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0.07 MSE (0.26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0.13 MSE (0.35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0.562846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1233503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13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0.0122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0.0116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0.0113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0.0114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0.0113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0.0119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0.0112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0.0111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0.18 MSE (0.43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0.29 MSE (0.54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178.777483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1345685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14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0.0280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0.0281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0.0287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0.21 MSE (0.45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0.16 MSE (0.41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75.930397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1351530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15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 xml:space="preserve"> - 16s - loss: 0.0038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0.0029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0.0029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0.0029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0.0028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0.0029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0.00 MSE (0.05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0.25 MSE (0.50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-0.925893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1385090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16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(2920, 1, 3)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(2920,)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0.0184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0.0155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0.0139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0.0134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0.0136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0.0135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0.0137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0.0135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0.04 MSE (0.21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0.28 MSE (0.53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-836.935533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1411373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17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(2920, 1, 3)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(2920,)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0.0091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0.0090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0.0090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0.0094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0.0090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0.0090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0.08 MSE (0.29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0.36 MSE (0.60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451.893306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1431777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3202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18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(2926, 1, 3)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(2926,)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0.0224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0.0221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 xml:space="preserve"> - 16s - loss: 0.0223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0.0228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0.0224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0.0225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0.0224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0.0221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0.0226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0.19 MSE (0.44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0.22 MSE (0.47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150.220378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1434120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19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(2922, 1, 3)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(2922,)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0.0150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0.0139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0.0135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0.0136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0.0136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0.05 MSE (0.22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0.20 MSE (0.44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-34.199475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1462982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20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0.0099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0.0098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0.0098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0.19 MSE (0.43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0.29 MSE (0.54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2.693225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1532549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21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 xml:space="preserve"> - 16s - loss: 0.0031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0.0029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0.32 MSE (0.56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0.32 MSE (0.56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92.498456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1555678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22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0.0026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0.0026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0.0028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0.0026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0.0026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0.0026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0.0028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0.00 MSE (0.06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0.42 MSE (0.64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-28.270824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1563037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23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0.0094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0.10 MSE (0.31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0.09 MSE (0.30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49.312224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1571329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24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0.0372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0.0281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0.0284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0.0293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 xml:space="preserve"> - 16s - loss: 0.0272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0.22 MSE (0.47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0.24 MSE (0.49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95.589718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1595164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25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0.0091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0.02 MSE (0.14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0.40 MSE (0.64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-3.545398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1595166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26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0.0160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0.0134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0.0138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0.0137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0.17 MSE (0.41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0.32 MSE (0.57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40.377644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1620518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27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0.0309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0.0290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0.0287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0.0281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0.27 MSE (0.52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0.31 MSE (0.56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4.055416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1645262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number of iteration 28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0.0090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0.0091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0.0090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0.0090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0.19 MSE (0.44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0.35 MSE (0.59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181.018744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1674609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29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0.0123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0.0118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0.0111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0.0114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0.0112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0.0111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0.0111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0.01 MSE (0.11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0.37 MSE (0.61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-3.070419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1773891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30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0.0120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0.0115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0.16 MSE (0.40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0.36 MSE (0.60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4.999213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1810070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31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0.0218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 xml:space="preserve"> - 16s - loss: 0.0208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0.0206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0.0208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0.0202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0.0205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0.0205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0.0204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0.0201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0.0201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0.21 MSE (0.46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0.37 MSE (0.60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295.781192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1881607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32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Train Score: 0.02 MSE (0.14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0.40 MSE (0.63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-19.185640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1895787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33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0.00 MSE (0.06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0.51 MSE (0.72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-3.267453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1931318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34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0.0215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0.0220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0.0220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 xml:space="preserve"> - 16s - loss: 0.0227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0.0236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0.28 MSE (0.53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0.29 MSE (0.54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48.630489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1934833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35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0.0020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0.15 MSE (0.38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0.02 MSE (0.13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0.507963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1979527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36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0.0090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0.20 MSE (0.45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0.12 MSE (0.35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487.213139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2034325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37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(2920, 1, 3)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(2920,)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 xml:space="preserve"> - 16s - loss: 0.0037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0.00 MSE (0.06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0.38 MSE (0.62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-36.965215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2053220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38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0.08 MSE (0.28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0.36 MSE (0.60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51.360102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2062217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39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(2920, 1, 3)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(2920,)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0.07 MSE (0.26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0.29 MSE (0.54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122.915593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2063988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40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0.17 MSE (0.41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Test Score: 0.30 MSE (0.55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0.165456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2069361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41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(2926, 1, 3)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(2926,)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0.08 MSE (0.29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0.41 MSE (0.64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30.272577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2134196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42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0.0021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0.0010</w:t>
      </w:r>
    </w:p>
    <w:p w:rsidR="00A80A5E" w:rsidRPr="00B23CBA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</w:pPr>
      <w:r w:rsidRPr="00B23CBA"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  <w:t>Epoch 3/10</w:t>
      </w:r>
    </w:p>
    <w:p w:rsidR="00A80A5E" w:rsidRPr="00B23CBA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</w:pPr>
      <w:r w:rsidRPr="00B23CBA"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  <w:t xml:space="preserve"> - 16s - loss: 9.6538e-04</w:t>
      </w:r>
    </w:p>
    <w:p w:rsidR="00A80A5E" w:rsidRPr="00B23CBA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</w:pPr>
      <w:r w:rsidRPr="00B23CBA"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B23CBA"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  <w:t xml:space="preserve"> </w:t>
      </w: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- 16s - loss: 0.0010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9.9247e-04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9.7214e-04</w:t>
      </w:r>
    </w:p>
    <w:p w:rsidR="00A80A5E" w:rsidRPr="00B23CBA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</w:pPr>
      <w:r w:rsidRPr="00B23CBA"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  <w:t>Epoch 8/10</w:t>
      </w:r>
    </w:p>
    <w:p w:rsidR="00A80A5E" w:rsidRPr="00B23CBA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</w:pPr>
      <w:r w:rsidRPr="00B23CBA"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  <w:t xml:space="preserve"> - 16s - loss: 9.3913e-04</w:t>
      </w:r>
    </w:p>
    <w:p w:rsidR="00A80A5E" w:rsidRPr="00B23CBA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</w:pPr>
      <w:r w:rsidRPr="00B23CBA"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B23CBA"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  <w:t xml:space="preserve"> </w:t>
      </w: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- 16s - loss: 0.0011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9.8696e-04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0.01 MSE (0.11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0.10 MSE (0.32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0.550265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2267185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43</w:t>
      </w:r>
    </w:p>
    <w:p w:rsidR="00A80A5E" w:rsidRPr="00B23CBA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</w:pPr>
      <w:r w:rsidRPr="00B23CBA"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  <w:t>(2919, 1, 3)</w:t>
      </w:r>
    </w:p>
    <w:p w:rsidR="00A80A5E" w:rsidRPr="00B23CBA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</w:pPr>
      <w:r w:rsidRPr="00B23CBA"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  <w:t>(2919,)</w:t>
      </w:r>
    </w:p>
    <w:p w:rsidR="00A80A5E" w:rsidRPr="00B23CBA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</w:pPr>
      <w:r w:rsidRPr="00B23CBA"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  <w:t>Epoch 1/10</w:t>
      </w:r>
    </w:p>
    <w:p w:rsidR="00A80A5E" w:rsidRPr="00B23CBA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</w:pPr>
      <w:r w:rsidRPr="00B23CBA"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  <w:t xml:space="preserve"> - 16s - loss: 9.3076e-04</w:t>
      </w:r>
    </w:p>
    <w:p w:rsidR="00A80A5E" w:rsidRPr="00B23CBA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</w:pPr>
      <w:r w:rsidRPr="00B23CBA"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B23CBA"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  <w:t xml:space="preserve"> </w:t>
      </w: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- 16s - loss: 9.5671e-04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9.7867e-04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9.6951e-04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0.0010</w:t>
      </w:r>
    </w:p>
    <w:p w:rsidR="00A80A5E" w:rsidRPr="00B23CBA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</w:pPr>
      <w:r w:rsidRPr="00B23CBA"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  <w:t>Epoch 8/10</w:t>
      </w:r>
    </w:p>
    <w:p w:rsidR="00A80A5E" w:rsidRPr="00B23CBA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</w:pPr>
      <w:r w:rsidRPr="00B23CBA"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  <w:t xml:space="preserve"> - 16s - loss: 9.0909e-04</w:t>
      </w:r>
    </w:p>
    <w:p w:rsidR="00A80A5E" w:rsidRPr="00B23CBA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</w:pPr>
      <w:r w:rsidRPr="00B23CBA"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B23CBA"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  <w:t xml:space="preserve"> </w:t>
      </w: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- 16s - loss: 9.9253e-04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9.2521e-04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0.00 MSE (0.02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0.16 MSE (0.40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0.578873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3447510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44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0.0091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0.0090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0.16 MSE (0.40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0.36 MSE (0.60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238.234449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3494047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45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0.09 MSE (0.30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0.16 MSE (0.40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0.313465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5045681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46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0.0098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0.0093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0.0094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0.0091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0.15 MSE (0.38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0.34 MSE (0.58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154.097243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5744792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3231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47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(2949, 1, 3)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(2949,)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0.0303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 xml:space="preserve"> - 16s - loss: 0.0280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0.05 MSE (0.21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0.33 MSE (0.58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-4.205249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5851882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48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(2921, 1, 3)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(2921,)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0.0138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0.0123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0.0122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0.0123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0.0122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0.0125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0.0122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0.0124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0.0123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0.0121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0.12 MSE (0.35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0.05 MSE (0.23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unscaled test score 2.575667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6185266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49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0.0024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9.7277e-04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9.9613e-04</w:t>
      </w:r>
    </w:p>
    <w:p w:rsidR="00A80A5E" w:rsidRPr="00B23CBA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</w:pPr>
      <w:r w:rsidRPr="00B23CBA"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  <w:t>Epoch 5/10</w:t>
      </w:r>
    </w:p>
    <w:p w:rsidR="00A80A5E" w:rsidRPr="00B23CBA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</w:pPr>
      <w:r w:rsidRPr="00B23CBA"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  <w:t xml:space="preserve"> - 16s - loss: 9.8163e-04</w:t>
      </w:r>
    </w:p>
    <w:p w:rsidR="00A80A5E" w:rsidRPr="00B23CBA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</w:pPr>
      <w:r w:rsidRPr="00B23CBA"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B23CBA"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  <w:t xml:space="preserve"> </w:t>
      </w: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- 16s - loss: 0.0010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9.1361e-04</w:t>
      </w:r>
    </w:p>
    <w:p w:rsidR="00A80A5E" w:rsidRPr="00B23CBA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</w:pPr>
      <w:r w:rsidRPr="00B23CBA"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  <w:t>Epoch 8/10</w:t>
      </w:r>
    </w:p>
    <w:p w:rsidR="00A80A5E" w:rsidRPr="00B23CBA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</w:pPr>
      <w:r w:rsidRPr="00B23CBA"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  <w:t xml:space="preserve"> - 16s - loss: 9.1140e-04</w:t>
      </w:r>
    </w:p>
    <w:p w:rsidR="00A80A5E" w:rsidRPr="00B23CBA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</w:pPr>
      <w:r w:rsidRPr="00B23CBA"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B23CBA">
        <w:rPr>
          <w:rFonts w:ascii="Courier New" w:eastAsia="Times New Roman" w:hAnsi="Courier New" w:cs="Courier New"/>
          <w:color w:val="000000"/>
          <w:sz w:val="20"/>
          <w:szCs w:val="20"/>
          <w:lang w:val="pt-BR" w:eastAsia="zh-CN"/>
        </w:rPr>
        <w:t xml:space="preserve"> </w:t>
      </w: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- 16s - loss: 9.4147e-04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0.05 MSE (0.23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0.11 MSE (0.33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0.554330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6400280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50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(2920, 1, 3)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(2920,)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0.0157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0.0138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0.0139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 xml:space="preserve"> - 16s - loss: 0.0139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0.0139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0.0139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0.13 MSE (0.36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0.28 MSE (0.53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221.635792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6524818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51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0.00 MSE (0.06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0.38 MSE (0.61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-0.929760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6769268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52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0.0255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0.0229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0.0215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0.0220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0.0218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0.0218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0.0218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0.0222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0.0216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0.0215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0.26 MSE (0.51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0.30 MSE (0.54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3.010186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6860001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3243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53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(2961, 1, 3)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(2961,)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0.0349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0.0367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0.0342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0.0346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0.0327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0.0337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0.0330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0.0316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 xml:space="preserve"> - 16s - loss: 0.0309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0.0331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0.23 MSE (0.48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0.17 MSE (0.41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6438.640684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7322690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54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0.03 MSE (0.18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0.34 MSE (0.58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-16.735589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7370830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3202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55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0.0142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0.0137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0.0131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0.0129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0.0125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0.0128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0.0126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0.0128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0.0128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0.0126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0.04 MSE (0.19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0.25 MSE (0.50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-130.525226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7411081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3264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56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(2989, 1, 3)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(2989,)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0.0413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0.0406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0.0397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0.0395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0.0386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0.0397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0.0397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0.0391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0.0398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0.0400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0.23 MSE (0.48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0.14 MSE (0.38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2011.912280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customer ID 7530072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57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0.26 MSE (0.51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0.31 MSE (0.56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5.812898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7772912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58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0.15 MSE (0.39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0.33 MSE (0.57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1.408605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7806949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59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(2920, 1, 3)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(2920,)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0.0256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0.0252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0.0255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0.0257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0.0255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0.0254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0.0256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0.17 MSE (0.41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0.17 MSE (0.41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4.810751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7819277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60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 xml:space="preserve"> - 16s - loss: 0.0038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0.00 MSE (0.06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0.46 MSE (0.68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-0.803587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7945906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61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(2925, 1, 3)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(2925,)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0.03 MSE (0.17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0.18 MSE (0.42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-40.735851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7983956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62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(2923, 1, 3)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(2923,)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0.0335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0.0297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0.0283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0.25 MSE (0.50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0.17 MSE (0.41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1379.819066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7987099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63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(2922, 1, 3)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(2922,)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0.0132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0.0128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0.0131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 xml:space="preserve"> - 16s - loss: 0.0130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0.0128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0.0134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0.0131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0.0129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0.0133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0.0132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0.04 MSE (0.19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0.33 MSE (0.58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-18.639447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8056102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3291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64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(3017, 1, 3)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(3017,)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0.0457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0.0444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0.0429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0.0435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0.0432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0.0428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0.0431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0.0428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0.0429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0.0431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0.25 MSE (0.50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0.17 MSE (0.41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383.675664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8056412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length 3196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65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(2923, 1, 3)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(2923,)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0.10 MSE (0.32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0.28 MSE (0.53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344.567665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8069905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66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0.0233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0.0222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0.0222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0.0231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0.0239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 xml:space="preserve"> - 16s - loss: 0.0227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0.0231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0.0224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0.0221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0.21 MSE (0.46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0.12 MSE (0.35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66.333558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8097194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67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(2920, 1, 3)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(2920,)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0.02 MSE (0.15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0.13 MSE (0.36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-281.000063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8119511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68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(2921, 1, 3)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(2921,)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0.01 MSE (0.09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0.15 MSE (0.39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-216.346893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8131406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3210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69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(2937, 1, 3)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(2937,)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0.0288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 xml:space="preserve"> - 16s - loss: 0.0268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0.06 MSE (0.25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0.27 MSE (0.52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-5.156709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8186928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70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0.0346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0.0334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0.0329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0.0316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0.0312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0.0309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0.0315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0.0309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0.0315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0.18 MSE (0.42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0.23 MSE (0.48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37273.584470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8191735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3201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71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(2928, 1, 3)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(2928,)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0.0237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0.0232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0.0227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0.0225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0.0225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0.0225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0.0223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0.0223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0.0222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0.0222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0.29 MSE (0.53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0.16 MSE (0.40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552.940660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8206104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72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- 15s - loss: 0.0267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0.28 MSE (0.53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0.30 MSE (0.55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65.992745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8223963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3205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number of iteration 73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(2932, 1, 3)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(2932,)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0.0177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0.0174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0.0170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0.0170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0.0170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0.0166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0.0169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0.0169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0.0170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0.0169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0.18 MSE (0.43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0.35 MSE (0.59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45.681209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8276366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74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(2922, 1, 3)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(2922,)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0.06 MSE (0.25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0.39 MSE (0.63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0.051021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8285861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75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(2921, 1, 3)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(2921,)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0.0113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- 17s - loss: 0.0103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0.0103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0.06 MSE (0.24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0.33 MSE (0.57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221.777181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8344620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76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(2920, 1, 3)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(2920,)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 xml:space="preserve"> - 16s - loss: 0.0058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0.04 MSE (0.20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0.34 MSE (0.58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-6.779765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8367884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77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Train Score: 0.03 MSE (0.18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0.34 MSE (0.59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-19.465167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8369976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78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- 15s - loss: 0.0041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0.00 MSE (0.07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0.40 MSE (0.63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-18.881551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8380120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79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(2923, 1, 3)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(2923,)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0.0250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 xml:space="preserve"> - 16s - loss: 0.0238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0.0238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0.0234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0.0238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0.0235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0.0233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0.19 MSE (0.44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0.32 MSE (0.56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363.817060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8392722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80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(2920, 1, 3)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(2920,)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0.23 MSE (0.48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0.20 MSE (0.45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2941.738933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8436150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81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0.0080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0.01 MSE (0.09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0.15 MSE (0.39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-15.780056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8459916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3738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82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(3440, 1, 3)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(3440,)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- 19s - loss: 0.0452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0.0427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0.0429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0.0424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0.0426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0.0424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0.0426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 xml:space="preserve"> - 19s - loss: 0.0424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0.0426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- 18s - loss: 0.0426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0.14 MSE (0.37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0.11 MSE (0.33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1481.585535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8468052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83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0.00 MSE (0.06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0.41 MSE (0.64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-0.084032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8485682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84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0.06 MSE (0.25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0.09 MSE (0.30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-6.609777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8491232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85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0.01 MSE (0.08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Test Score: 0.41 MSE (0.64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-0.629593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8529930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86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(2921, 1, 3)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(2921,)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0.0281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- 15s - loss: 0.0265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0.23 MSE (0.48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0.21 MSE (0.46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171.846749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8542090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87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(2920, 1, 3)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(2920,)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0.0151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0.0145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0.23 MSE (0.48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0.30 MSE (0.55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22.632478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8600643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88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0.0158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0.0152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0.0153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0.0153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0.0150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0.0154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0.0151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0.0155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0.0155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0.0150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0.10 MSE (0.32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0.06 MSE (0.23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5.552270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8665982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89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- 15s - loss: 0.0055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0.02 MSE (0.15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0.18 MSE (0.43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-155.478415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8690251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90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(2922, 1, 3)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(2922,)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0.0303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0.0289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0.0287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0.0291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0.0287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0.0284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0.0290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0.0286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0.0286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0.0283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0.24 MSE (0.49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0.32 MSE (0.57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2151.466284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9049053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91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0.10 MSE (0.32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0.38 MSE (0.61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0.385030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9346899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 xml:space="preserve"> - 16s - loss: 0.0036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0.34 MSE (0.59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0.33 MSE (0.58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84.202004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9574816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93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0.0327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0.0287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- 15s - loss: 0.0267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0.0267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0.24 MSE (0.49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0.08 MSE (0.29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unscaled test score 36.930722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9706542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94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0.15 MSE (0.39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0.37 MSE (0.61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1952.143358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9890599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95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(2923, 1, 3)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(2923,)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0.0273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0.0256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0.0254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0.0253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- 15s - loss: 0.0253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 xml:space="preserve"> - 16s - loss: 0.0247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0.0250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0.0251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0.0250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0.0254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0.21 MSE (0.46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0.24 MSE (0.49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14.170641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9895000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96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(2922, 1, 3)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(2922,)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0.0242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0.23 MSE (0.48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0.27 MSE (0.52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65.271197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9934723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97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(2920, 1, 3)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(2920,)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0.0067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0.0070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0.06 MSE (0.25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0.07 MSE (0.26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-105.357017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9977120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98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0.0350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0.0349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0.0342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0.0339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0.0327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0.0338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0.0333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0.0334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 xml:space="preserve"> - 16s - loss: 0.0327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0.0317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0.20 MSE (0.45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0.18 MSE (0.42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4520.119608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9982280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99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0.0043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0.01 MSE (0.10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0.20 MSE (0.45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-283.582469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10005374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100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0.0055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0.0045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0.0047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0.0046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0.0044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0.08 MSE (0.29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0.37 MSE (0.61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1.147222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customer ID 10005722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length 3192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number of iteration 101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(2919, 1, 3)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(2919,)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2/10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3/10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4/10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5/10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6/10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7/10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0.0031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8/10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0.0030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9/10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0.0029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Epoch 10/10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 xml:space="preserve"> - 16s - loss: 0.0029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Train Score: 0.00 MSE (0.06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Test Score: 0.16 MSE (0.40 RMSE)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unscaled test score -1.892725 MSE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lastRenderedPageBreak/>
        <w:t>CPU times: user 10h 50min 7s, sys: 4h 39min 48s, total: 15h 29min 55s</w:t>
      </w:r>
    </w:p>
    <w:p w:rsidR="00A80A5E" w:rsidRPr="00A80A5E" w:rsidRDefault="00A80A5E" w:rsidP="00A8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</w:pPr>
      <w:r w:rsidRPr="00A80A5E">
        <w:rPr>
          <w:rFonts w:ascii="Courier New" w:eastAsia="Times New Roman" w:hAnsi="Courier New" w:cs="Courier New"/>
          <w:color w:val="000000"/>
          <w:sz w:val="20"/>
          <w:szCs w:val="20"/>
          <w:lang w:val="en-GB" w:eastAsia="zh-CN"/>
        </w:rPr>
        <w:t>Wall time: 4h 38min 35s</w:t>
      </w:r>
    </w:p>
    <w:p w:rsidR="00A80A5E" w:rsidRPr="00A80A5E" w:rsidRDefault="00A80A5E" w:rsidP="00A80A5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  <w:lang w:val="en-GB" w:eastAsia="zh-CN"/>
        </w:rPr>
      </w:pPr>
      <w:r w:rsidRPr="00A80A5E">
        <w:rPr>
          <w:rFonts w:ascii="Courier New" w:eastAsia="Times New Roman" w:hAnsi="Courier New" w:cs="Courier New"/>
          <w:color w:val="303F9F"/>
          <w:sz w:val="24"/>
          <w:szCs w:val="24"/>
          <w:lang w:val="en-GB" w:eastAsia="zh-CN"/>
        </w:rPr>
        <w:t>In [12]:</w:t>
      </w:r>
    </w:p>
    <w:p w:rsidR="00A80A5E" w:rsidRPr="00A80A5E" w:rsidRDefault="00A80A5E" w:rsidP="00A80A5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zh-CN"/>
        </w:rPr>
      </w:pPr>
    </w:p>
    <w:p w:rsidR="00177923" w:rsidRDefault="00B91B98">
      <w:pPr>
        <w:pStyle w:val="Heading2"/>
      </w:pPr>
      <w:r>
        <w:t>.</w:t>
      </w:r>
    </w:p>
    <w:sectPr w:rsidR="00177923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823" w:rsidRDefault="00751823">
      <w:r>
        <w:separator/>
      </w:r>
    </w:p>
    <w:p w:rsidR="00751823" w:rsidRDefault="00751823"/>
  </w:endnote>
  <w:endnote w:type="continuationSeparator" w:id="0">
    <w:p w:rsidR="00751823" w:rsidRDefault="00751823">
      <w:r>
        <w:continuationSeparator/>
      </w:r>
    </w:p>
    <w:p w:rsidR="00751823" w:rsidRDefault="007518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7923" w:rsidRDefault="00B91B9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823" w:rsidRDefault="00751823">
      <w:r>
        <w:separator/>
      </w:r>
    </w:p>
    <w:p w:rsidR="00751823" w:rsidRDefault="00751823"/>
  </w:footnote>
  <w:footnote w:type="continuationSeparator" w:id="0">
    <w:p w:rsidR="00751823" w:rsidRDefault="00751823">
      <w:r>
        <w:continuationSeparator/>
      </w:r>
    </w:p>
    <w:p w:rsidR="00751823" w:rsidRDefault="0075182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5E"/>
    <w:rsid w:val="00177923"/>
    <w:rsid w:val="00751823"/>
    <w:rsid w:val="00A80A5E"/>
    <w:rsid w:val="00B23CBA"/>
    <w:rsid w:val="00B9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C2937"/>
  <w15:chartTrackingRefBased/>
  <w15:docId w15:val="{A7915FA7-9968-C046-8882-66F919D7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msonormal0">
    <w:name w:val="msonormal"/>
    <w:basedOn w:val="Normal"/>
    <w:rsid w:val="00A80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GB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A5E"/>
    <w:rPr>
      <w:rFonts w:ascii="Courier New" w:eastAsia="Times New Roman" w:hAnsi="Courier New" w:cs="Courier New"/>
      <w:color w:val="auto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6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29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5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3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04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6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1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95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93227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701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0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34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291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7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8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5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21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usha/Library/Containers/com.microsoft.Word/Data/Library/Application%20Support/Microsoft/Office/16.0/DTS/en-US%7b72CD599D-6A56-2642-955B-FCB30E6B546D%7d/%7bFCFAE40C-6DEA-8A4C-98DD-E5F1BBB9F9BD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{FCFAE40C-6DEA-8A4C-98DD-E5F1BBB9F9BD}tf10002086.dotx</Template>
  <TotalTime>2</TotalTime>
  <Pages>1</Pages>
  <Words>7703</Words>
  <Characters>43912</Characters>
  <Application>Microsoft Office Word</Application>
  <DocSecurity>0</DocSecurity>
  <Lines>365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Rudraraju, Anusha</cp:lastModifiedBy>
  <cp:revision>3</cp:revision>
  <dcterms:created xsi:type="dcterms:W3CDTF">2019-01-04T15:24:00Z</dcterms:created>
  <dcterms:modified xsi:type="dcterms:W3CDTF">2019-01-05T00:43:00Z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